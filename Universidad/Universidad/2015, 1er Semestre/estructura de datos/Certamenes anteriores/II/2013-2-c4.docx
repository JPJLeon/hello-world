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E16" w:rsidRDefault="004D11AB" w:rsidP="00117E16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lang w:val="es-CL"/>
        </w:rPr>
      </w:pPr>
      <w:bookmarkStart w:id="0" w:name="_GoBack"/>
      <w:bookmarkEnd w:id="0"/>
      <w:r w:rsidRPr="00B17A7D">
        <w:rPr>
          <w:b/>
          <w:spacing w:val="-3"/>
          <w:u w:val="single"/>
          <w:lang w:val="es-CL"/>
        </w:rPr>
        <w:t xml:space="preserve">PREGUNTA </w:t>
      </w:r>
      <w:r w:rsidR="00A84FDC" w:rsidRPr="00B17A7D">
        <w:rPr>
          <w:b/>
          <w:spacing w:val="-3"/>
          <w:u w:val="single"/>
          <w:lang w:val="es-CL"/>
        </w:rPr>
        <w:t>1</w:t>
      </w:r>
      <w:r w:rsidRPr="00B17A7D">
        <w:rPr>
          <w:b/>
          <w:spacing w:val="-3"/>
          <w:lang w:val="es-CL"/>
        </w:rPr>
        <w:t xml:space="preserve"> </w:t>
      </w:r>
      <w:r w:rsidR="009434F8" w:rsidRPr="00B17A7D">
        <w:rPr>
          <w:b/>
          <w:spacing w:val="-3"/>
          <w:lang w:val="es-CL"/>
        </w:rPr>
        <w:t>(</w:t>
      </w:r>
      <w:r w:rsidR="00117E16">
        <w:rPr>
          <w:b/>
          <w:spacing w:val="-3"/>
          <w:lang w:val="es-CL"/>
        </w:rPr>
        <w:t>2</w:t>
      </w:r>
      <w:r w:rsidR="00402EC1">
        <w:rPr>
          <w:b/>
          <w:spacing w:val="-3"/>
          <w:lang w:val="es-CL"/>
        </w:rPr>
        <w:t>5</w:t>
      </w:r>
      <w:r w:rsidR="001C1849">
        <w:rPr>
          <w:b/>
          <w:spacing w:val="-3"/>
          <w:lang w:val="es-CL"/>
        </w:rPr>
        <w:t xml:space="preserve"> </w:t>
      </w:r>
      <w:r w:rsidRPr="00B17A7D">
        <w:rPr>
          <w:b/>
          <w:spacing w:val="-3"/>
          <w:lang w:val="es-CL"/>
        </w:rPr>
        <w:t xml:space="preserve">Puntos) </w:t>
      </w:r>
      <w:r w:rsidR="00402EC1">
        <w:rPr>
          <w:b/>
          <w:spacing w:val="-3"/>
          <w:lang w:val="es-CL"/>
        </w:rPr>
        <w:t>Pila</w:t>
      </w:r>
    </w:p>
    <w:p w:rsidR="00D367A8" w:rsidRDefault="00D367A8" w:rsidP="00402EC1">
      <w:pPr>
        <w:tabs>
          <w:tab w:val="clear" w:pos="567"/>
          <w:tab w:val="clear" w:pos="1134"/>
          <w:tab w:val="left" w:pos="576"/>
          <w:tab w:val="left" w:pos="1152"/>
        </w:tabs>
        <w:rPr>
          <w:lang w:val="es-CL"/>
        </w:rPr>
      </w:pPr>
    </w:p>
    <w:p w:rsidR="00402EC1" w:rsidRPr="00117E16" w:rsidRDefault="00402EC1" w:rsidP="00402EC1">
      <w:pPr>
        <w:tabs>
          <w:tab w:val="clear" w:pos="567"/>
          <w:tab w:val="clear" w:pos="1134"/>
          <w:tab w:val="left" w:pos="576"/>
          <w:tab w:val="left" w:pos="1152"/>
        </w:tabs>
        <w:rPr>
          <w:lang w:val="es-CL"/>
        </w:rPr>
      </w:pPr>
      <w:r>
        <w:rPr>
          <w:lang w:val="es-CL"/>
        </w:rPr>
        <w:t xml:space="preserve">Una pila almacena números enteros en una lista enlazada a través de punteros. Programe en C/C++ la función </w:t>
      </w:r>
      <w:r>
        <w:rPr>
          <w:b/>
          <w:i/>
          <w:lang w:val="es-CL"/>
        </w:rPr>
        <w:t>i</w:t>
      </w:r>
      <w:r w:rsidR="00D367A8">
        <w:rPr>
          <w:b/>
          <w:i/>
          <w:lang w:val="es-CL"/>
        </w:rPr>
        <w:t>nt</w:t>
      </w:r>
      <w:r>
        <w:rPr>
          <w:b/>
          <w:i/>
          <w:lang w:val="es-CL"/>
        </w:rPr>
        <w:t xml:space="preserve"> p</w:t>
      </w:r>
      <w:r w:rsidR="00D367A8">
        <w:rPr>
          <w:b/>
          <w:i/>
          <w:lang w:val="es-CL"/>
        </w:rPr>
        <w:t>op</w:t>
      </w:r>
      <w:r>
        <w:rPr>
          <w:b/>
          <w:i/>
          <w:lang w:val="es-CL"/>
        </w:rPr>
        <w:t>(nodo *&amp;p)</w:t>
      </w:r>
      <w:r>
        <w:rPr>
          <w:lang w:val="es-CL"/>
        </w:rPr>
        <w:t>.</w:t>
      </w:r>
    </w:p>
    <w:p w:rsidR="00EA48C5" w:rsidRDefault="00EA48C5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046E09" w:rsidRDefault="00046E09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046E09" w:rsidRDefault="00046E09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046E09" w:rsidRDefault="00046E09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F041C1" w:rsidRPr="00B17A7D" w:rsidRDefault="00F041C1" w:rsidP="00F041C1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lang w:val="es-CL"/>
        </w:rPr>
      </w:pPr>
      <w:r w:rsidRPr="00B17A7D">
        <w:rPr>
          <w:b/>
          <w:spacing w:val="-3"/>
          <w:u w:val="single"/>
          <w:lang w:val="es-CL"/>
        </w:rPr>
        <w:t xml:space="preserve">PREGUNTA </w:t>
      </w:r>
      <w:r>
        <w:rPr>
          <w:b/>
          <w:spacing w:val="-3"/>
          <w:u w:val="single"/>
          <w:lang w:val="es-CL"/>
        </w:rPr>
        <w:t>2</w:t>
      </w:r>
      <w:r w:rsidRPr="00B17A7D">
        <w:rPr>
          <w:b/>
          <w:spacing w:val="-3"/>
          <w:lang w:val="es-CL"/>
        </w:rPr>
        <w:t xml:space="preserve"> (</w:t>
      </w:r>
      <w:r w:rsidR="00FE7DF8">
        <w:rPr>
          <w:b/>
          <w:spacing w:val="-3"/>
          <w:lang w:val="es-CL"/>
        </w:rPr>
        <w:t>2</w:t>
      </w:r>
      <w:r w:rsidR="00D367A8">
        <w:rPr>
          <w:b/>
          <w:spacing w:val="-3"/>
          <w:lang w:val="es-CL"/>
        </w:rPr>
        <w:t>5</w:t>
      </w:r>
      <w:r w:rsidRPr="00B17A7D">
        <w:rPr>
          <w:b/>
          <w:spacing w:val="-3"/>
          <w:lang w:val="es-CL"/>
        </w:rPr>
        <w:t xml:space="preserve"> Puntos) </w:t>
      </w:r>
      <w:r w:rsidR="00D367A8">
        <w:rPr>
          <w:b/>
          <w:spacing w:val="-3"/>
          <w:lang w:val="es-CL"/>
        </w:rPr>
        <w:t>Árbol</w:t>
      </w:r>
      <w:r w:rsidR="00EE1515">
        <w:rPr>
          <w:b/>
          <w:spacing w:val="-3"/>
          <w:lang w:val="es-CL"/>
        </w:rPr>
        <w:t xml:space="preserve"> - Representación</w:t>
      </w:r>
    </w:p>
    <w:p w:rsidR="00D367A8" w:rsidRDefault="00D367A8" w:rsidP="00D367A8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</w:pPr>
    </w:p>
    <w:p w:rsidR="00D367A8" w:rsidRPr="00C94CEF" w:rsidRDefault="00D367A8" w:rsidP="00D367A8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</w:pPr>
      <w:r>
        <w:t>Un árbol está representado por listas a hijos. Describa un algoritmo que escribe las etiquetas de los nodos que NO son hojas.</w:t>
      </w:r>
    </w:p>
    <w:p w:rsidR="00EA48C5" w:rsidRDefault="00EA48C5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046E09" w:rsidRDefault="00046E09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046E09" w:rsidRDefault="00046E09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046E09" w:rsidRPr="000A2CBC" w:rsidRDefault="00046E09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A84FDC" w:rsidRPr="00B17A7D" w:rsidRDefault="00A84FDC" w:rsidP="00A84FDC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lang w:val="es-CL"/>
        </w:rPr>
      </w:pPr>
      <w:r w:rsidRPr="00B17A7D">
        <w:rPr>
          <w:b/>
          <w:spacing w:val="-3"/>
          <w:u w:val="single"/>
          <w:lang w:val="es-CL"/>
        </w:rPr>
        <w:t xml:space="preserve">PREGUNTA </w:t>
      </w:r>
      <w:r w:rsidR="00F041C1">
        <w:rPr>
          <w:b/>
          <w:spacing w:val="-3"/>
          <w:u w:val="single"/>
          <w:lang w:val="es-CL"/>
        </w:rPr>
        <w:t>3</w:t>
      </w:r>
      <w:r w:rsidRPr="00B17A7D">
        <w:rPr>
          <w:b/>
          <w:spacing w:val="-3"/>
          <w:lang w:val="es-CL"/>
        </w:rPr>
        <w:t xml:space="preserve"> (</w:t>
      </w:r>
      <w:r w:rsidR="00D367A8">
        <w:rPr>
          <w:b/>
          <w:spacing w:val="-3"/>
          <w:lang w:val="es-CL"/>
        </w:rPr>
        <w:t>2</w:t>
      </w:r>
      <w:r w:rsidR="005C1BD7">
        <w:rPr>
          <w:b/>
          <w:spacing w:val="-3"/>
          <w:lang w:val="es-CL"/>
        </w:rPr>
        <w:t xml:space="preserve">5 </w:t>
      </w:r>
      <w:r w:rsidRPr="00B17A7D">
        <w:rPr>
          <w:b/>
          <w:spacing w:val="-3"/>
          <w:lang w:val="es-CL"/>
        </w:rPr>
        <w:t xml:space="preserve">Puntos) </w:t>
      </w:r>
      <w:r w:rsidR="00D367A8">
        <w:rPr>
          <w:b/>
          <w:spacing w:val="-3"/>
          <w:lang w:val="es-CL"/>
        </w:rPr>
        <w:t>Grafo Dirigido – Algoritmo de Dijkstra</w:t>
      </w:r>
    </w:p>
    <w:p w:rsidR="00D367A8" w:rsidRDefault="00D367A8" w:rsidP="00D367A8">
      <w:pPr>
        <w:rPr>
          <w:lang w:val="es-CL"/>
        </w:rPr>
      </w:pPr>
    </w:p>
    <w:p w:rsidR="00D367A8" w:rsidRPr="00B4079F" w:rsidRDefault="00D367A8" w:rsidP="00D367A8">
      <w:pPr>
        <w:rPr>
          <w:lang w:val="es-CL"/>
        </w:rPr>
      </w:pPr>
      <w:r>
        <w:rPr>
          <w:lang w:val="es-CL"/>
        </w:rPr>
        <w:t>Aplique el algoritmo de Dijkstra al siguiente grafo dirigido para calcular</w:t>
      </w:r>
      <w:r w:rsidRPr="00B4079F">
        <w:rPr>
          <w:lang w:val="es-CL"/>
        </w:rPr>
        <w:t xml:space="preserve"> las </w:t>
      </w:r>
      <w:r w:rsidRPr="00FA2FB5">
        <w:rPr>
          <w:b/>
          <w:i/>
          <w:lang w:val="es-CL"/>
        </w:rPr>
        <w:t>longitudes</w:t>
      </w:r>
      <w:r w:rsidRPr="00B4079F">
        <w:rPr>
          <w:lang w:val="es-CL"/>
        </w:rPr>
        <w:t xml:space="preserve"> de los caminos </w:t>
      </w:r>
      <w:r>
        <w:rPr>
          <w:lang w:val="es-CL"/>
        </w:rPr>
        <w:t xml:space="preserve">y los </w:t>
      </w:r>
      <w:r w:rsidRPr="00FA2FB5">
        <w:rPr>
          <w:b/>
          <w:i/>
          <w:lang w:val="es-CL"/>
        </w:rPr>
        <w:t>caminos</w:t>
      </w:r>
      <w:r>
        <w:rPr>
          <w:lang w:val="es-CL"/>
        </w:rPr>
        <w:t xml:space="preserve"> </w:t>
      </w:r>
      <w:r w:rsidRPr="00B4079F">
        <w:rPr>
          <w:lang w:val="es-CL"/>
        </w:rPr>
        <w:t xml:space="preserve">más cortos </w:t>
      </w:r>
      <w:r>
        <w:rPr>
          <w:lang w:val="es-CL"/>
        </w:rPr>
        <w:t>desde el nodo 1 hacia los demás nodos</w:t>
      </w:r>
      <w:r w:rsidRPr="00B4079F">
        <w:rPr>
          <w:lang w:val="es-CL"/>
        </w:rPr>
        <w:t>. El grafo está representado por</w:t>
      </w:r>
      <w:r>
        <w:rPr>
          <w:lang w:val="es-CL"/>
        </w:rPr>
        <w:t xml:space="preserve"> los arcos</w:t>
      </w:r>
      <w:r w:rsidRPr="00B4079F">
        <w:rPr>
          <w:lang w:val="es-CL"/>
        </w:rPr>
        <w:t xml:space="preserve"> </w:t>
      </w:r>
      <w:r>
        <w:rPr>
          <w:lang w:val="es-CL"/>
        </w:rPr>
        <w:t>del n</w:t>
      </w:r>
      <w:r w:rsidRPr="00B4079F">
        <w:rPr>
          <w:lang w:val="es-CL"/>
        </w:rPr>
        <w:t>o</w:t>
      </w:r>
      <w:r>
        <w:rPr>
          <w:lang w:val="es-CL"/>
        </w:rPr>
        <w:t>d</w:t>
      </w:r>
      <w:r w:rsidRPr="00B4079F">
        <w:rPr>
          <w:lang w:val="es-CL"/>
        </w:rPr>
        <w:t>o</w:t>
      </w:r>
      <w:r>
        <w:rPr>
          <w:lang w:val="es-CL"/>
        </w:rPr>
        <w:t>-</w:t>
      </w:r>
      <w:r w:rsidRPr="00B4079F">
        <w:rPr>
          <w:lang w:val="es-CL"/>
        </w:rPr>
        <w:t xml:space="preserve">l </w:t>
      </w:r>
      <w:r>
        <w:rPr>
          <w:lang w:val="es-CL"/>
        </w:rPr>
        <w:t>al</w:t>
      </w:r>
      <w:r w:rsidRPr="00B4079F">
        <w:rPr>
          <w:lang w:val="es-CL"/>
        </w:rPr>
        <w:t xml:space="preserve"> nodo</w:t>
      </w:r>
      <w:r>
        <w:rPr>
          <w:lang w:val="es-CL"/>
        </w:rPr>
        <w:t>-2</w:t>
      </w:r>
      <w:r w:rsidRPr="00B4079F">
        <w:rPr>
          <w:lang w:val="es-CL"/>
        </w:rPr>
        <w:t xml:space="preserve"> </w:t>
      </w:r>
      <w:r>
        <w:rPr>
          <w:lang w:val="es-CL"/>
        </w:rPr>
        <w:t>y</w:t>
      </w:r>
      <w:r w:rsidRPr="00B4079F">
        <w:rPr>
          <w:lang w:val="es-CL"/>
        </w:rPr>
        <w:t xml:space="preserve"> </w:t>
      </w:r>
      <w:r>
        <w:rPr>
          <w:lang w:val="es-CL"/>
        </w:rPr>
        <w:t xml:space="preserve">el </w:t>
      </w:r>
      <w:r w:rsidRPr="00B4079F">
        <w:rPr>
          <w:lang w:val="es-CL"/>
        </w:rPr>
        <w:t>costo</w:t>
      </w:r>
      <w:r>
        <w:rPr>
          <w:lang w:val="es-CL"/>
        </w:rPr>
        <w:t xml:space="preserve"> del arco:</w:t>
      </w:r>
    </w:p>
    <w:p w:rsidR="00D367A8" w:rsidRPr="00B4079F" w:rsidRDefault="00D367A8" w:rsidP="00D367A8">
      <w:pPr>
        <w:rPr>
          <w:lang w:val="es-CL"/>
        </w:rPr>
      </w:pPr>
    </w:p>
    <w:p w:rsidR="00D367A8" w:rsidRDefault="00D367A8" w:rsidP="00D367A8">
      <w:pPr>
        <w:jc w:val="center"/>
        <w:rPr>
          <w:lang w:val="es-CL"/>
        </w:rPr>
      </w:pPr>
      <w:r w:rsidRPr="00B4079F">
        <w:rPr>
          <w:lang w:val="es-CL"/>
        </w:rPr>
        <w:t>1-</w:t>
      </w:r>
      <w:r>
        <w:rPr>
          <w:lang w:val="es-CL"/>
        </w:rPr>
        <w:t>2</w:t>
      </w:r>
      <w:r w:rsidRPr="00B4079F">
        <w:rPr>
          <w:lang w:val="es-CL"/>
        </w:rPr>
        <w:t>-</w:t>
      </w:r>
      <w:r>
        <w:rPr>
          <w:lang w:val="es-CL"/>
        </w:rPr>
        <w:t>4</w:t>
      </w:r>
      <w:r w:rsidRPr="00B4079F">
        <w:rPr>
          <w:lang w:val="es-CL"/>
        </w:rPr>
        <w:t xml:space="preserve">0, </w:t>
      </w:r>
      <w:r>
        <w:rPr>
          <w:lang w:val="es-CL"/>
        </w:rPr>
        <w:t>1</w:t>
      </w:r>
      <w:r w:rsidRPr="00B4079F">
        <w:rPr>
          <w:lang w:val="es-CL"/>
        </w:rPr>
        <w:t>-</w:t>
      </w:r>
      <w:r>
        <w:rPr>
          <w:lang w:val="es-CL"/>
        </w:rPr>
        <w:t>3</w:t>
      </w:r>
      <w:r w:rsidRPr="00B4079F">
        <w:rPr>
          <w:lang w:val="es-CL"/>
        </w:rPr>
        <w:t>-</w:t>
      </w:r>
      <w:r>
        <w:rPr>
          <w:lang w:val="es-CL"/>
        </w:rPr>
        <w:t>8</w:t>
      </w:r>
      <w:r w:rsidRPr="00B4079F">
        <w:rPr>
          <w:lang w:val="es-CL"/>
        </w:rPr>
        <w:t xml:space="preserve">0, </w:t>
      </w:r>
      <w:r>
        <w:rPr>
          <w:lang w:val="es-CL"/>
        </w:rPr>
        <w:t>1</w:t>
      </w:r>
      <w:r w:rsidRPr="00B4079F">
        <w:rPr>
          <w:lang w:val="es-CL"/>
        </w:rPr>
        <w:t>-</w:t>
      </w:r>
      <w:r>
        <w:rPr>
          <w:lang w:val="es-CL"/>
        </w:rPr>
        <w:t>4</w:t>
      </w:r>
      <w:r w:rsidRPr="00B4079F">
        <w:rPr>
          <w:lang w:val="es-CL"/>
        </w:rPr>
        <w:t>-</w:t>
      </w:r>
      <w:r>
        <w:rPr>
          <w:lang w:val="es-CL"/>
        </w:rPr>
        <w:t>12</w:t>
      </w:r>
      <w:r w:rsidRPr="00B4079F">
        <w:rPr>
          <w:lang w:val="es-CL"/>
        </w:rPr>
        <w:t xml:space="preserve">0, </w:t>
      </w:r>
      <w:r>
        <w:rPr>
          <w:lang w:val="es-CL"/>
        </w:rPr>
        <w:t>2</w:t>
      </w:r>
      <w:r w:rsidRPr="00B4079F">
        <w:rPr>
          <w:lang w:val="es-CL"/>
        </w:rPr>
        <w:t>-</w:t>
      </w:r>
      <w:r>
        <w:rPr>
          <w:lang w:val="es-CL"/>
        </w:rPr>
        <w:t>3</w:t>
      </w:r>
      <w:r w:rsidRPr="00B4079F">
        <w:rPr>
          <w:lang w:val="es-CL"/>
        </w:rPr>
        <w:t>-</w:t>
      </w:r>
      <w:r>
        <w:rPr>
          <w:lang w:val="es-CL"/>
        </w:rPr>
        <w:t>2</w:t>
      </w:r>
      <w:r w:rsidRPr="00B4079F">
        <w:rPr>
          <w:lang w:val="es-CL"/>
        </w:rPr>
        <w:t xml:space="preserve">0, </w:t>
      </w:r>
      <w:r>
        <w:rPr>
          <w:lang w:val="es-CL"/>
        </w:rPr>
        <w:t>2</w:t>
      </w:r>
      <w:r w:rsidRPr="00B4079F">
        <w:rPr>
          <w:lang w:val="es-CL"/>
        </w:rPr>
        <w:t>-</w:t>
      </w:r>
      <w:r>
        <w:rPr>
          <w:lang w:val="es-CL"/>
        </w:rPr>
        <w:t>4</w:t>
      </w:r>
      <w:r w:rsidRPr="00B4079F">
        <w:rPr>
          <w:lang w:val="es-CL"/>
        </w:rPr>
        <w:t>-</w:t>
      </w:r>
      <w:r>
        <w:rPr>
          <w:lang w:val="es-CL"/>
        </w:rPr>
        <w:t>5</w:t>
      </w:r>
      <w:r w:rsidRPr="00B4079F">
        <w:rPr>
          <w:lang w:val="es-CL"/>
        </w:rPr>
        <w:t xml:space="preserve">0, </w:t>
      </w:r>
      <w:r>
        <w:rPr>
          <w:lang w:val="es-CL"/>
        </w:rPr>
        <w:t>3</w:t>
      </w:r>
      <w:r w:rsidRPr="00B4079F">
        <w:rPr>
          <w:lang w:val="es-CL"/>
        </w:rPr>
        <w:t>-</w:t>
      </w:r>
      <w:r>
        <w:rPr>
          <w:lang w:val="es-CL"/>
        </w:rPr>
        <w:t>4</w:t>
      </w:r>
      <w:r w:rsidRPr="00B4079F">
        <w:rPr>
          <w:lang w:val="es-CL"/>
        </w:rPr>
        <w:t>-</w:t>
      </w:r>
      <w:r>
        <w:rPr>
          <w:lang w:val="es-CL"/>
        </w:rPr>
        <w:t>1</w:t>
      </w:r>
      <w:r w:rsidRPr="00B4079F">
        <w:rPr>
          <w:lang w:val="es-CL"/>
        </w:rPr>
        <w:t>0</w:t>
      </w:r>
    </w:p>
    <w:p w:rsidR="00D367A8" w:rsidRDefault="00D367A8" w:rsidP="00D367A8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</w:p>
    <w:p w:rsidR="00046E09" w:rsidRDefault="00046E09" w:rsidP="00D367A8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</w:p>
    <w:p w:rsidR="00046E09" w:rsidRDefault="00046E09" w:rsidP="00D367A8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</w:p>
    <w:p w:rsidR="00EA48C5" w:rsidRPr="00B17A7D" w:rsidRDefault="00EA48C5" w:rsidP="00E92E3E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</w:p>
    <w:p w:rsidR="004D11AB" w:rsidRPr="00B17A7D" w:rsidRDefault="004D11AB" w:rsidP="004D11AB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lang w:val="es-CL"/>
        </w:rPr>
      </w:pPr>
      <w:r w:rsidRPr="00B17A7D">
        <w:rPr>
          <w:b/>
          <w:spacing w:val="-3"/>
          <w:u w:val="single"/>
          <w:lang w:val="es-CL"/>
        </w:rPr>
        <w:t>PREGUNTA 4</w:t>
      </w:r>
      <w:r w:rsidRPr="00B17A7D">
        <w:rPr>
          <w:b/>
          <w:spacing w:val="-3"/>
          <w:lang w:val="es-CL"/>
        </w:rPr>
        <w:t xml:space="preserve"> (</w:t>
      </w:r>
      <w:r w:rsidR="00D367A8">
        <w:rPr>
          <w:b/>
          <w:spacing w:val="-3"/>
          <w:lang w:val="es-CL"/>
        </w:rPr>
        <w:t>25</w:t>
      </w:r>
      <w:r w:rsidR="001D6336">
        <w:rPr>
          <w:b/>
          <w:spacing w:val="-3"/>
          <w:lang w:val="es-CL"/>
        </w:rPr>
        <w:t xml:space="preserve"> </w:t>
      </w:r>
      <w:r w:rsidRPr="00B17A7D">
        <w:rPr>
          <w:b/>
          <w:spacing w:val="-3"/>
          <w:lang w:val="es-CL"/>
        </w:rPr>
        <w:t xml:space="preserve">Puntos) </w:t>
      </w:r>
      <w:r w:rsidR="00D367A8">
        <w:rPr>
          <w:b/>
          <w:spacing w:val="-3"/>
          <w:lang w:val="es-CL"/>
        </w:rPr>
        <w:t>Ordenamiento – Selection Sort</w:t>
      </w:r>
    </w:p>
    <w:p w:rsidR="00D367A8" w:rsidRDefault="00D367A8" w:rsidP="00D367A8">
      <w:pPr>
        <w:rPr>
          <w:lang w:val="es-CL"/>
        </w:rPr>
      </w:pPr>
      <w:r>
        <w:rPr>
          <w:lang w:val="es-CL"/>
        </w:rPr>
        <w:t>Aplique el algoritmo Selection Sort para ordenar de menor a mayor los números en el siguiente arreglo (anote sólo los números que cambian de posición):</w:t>
      </w:r>
    </w:p>
    <w:p w:rsidR="00D367A8" w:rsidRDefault="00D367A8" w:rsidP="00D367A8">
      <w:pPr>
        <w:rPr>
          <w:lang w:val="es-C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D367A8" w:rsidRPr="00AE3A81" w:rsidTr="00D367A8">
        <w:trPr>
          <w:jc w:val="center"/>
        </w:trPr>
        <w:tc>
          <w:tcPr>
            <w:tcW w:w="851" w:type="dxa"/>
            <w:shd w:val="clear" w:color="auto" w:fill="auto"/>
          </w:tcPr>
          <w:p w:rsidR="00D367A8" w:rsidRPr="00AE3A81" w:rsidRDefault="00D367A8" w:rsidP="00D367A8">
            <w:pPr>
              <w:jc w:val="center"/>
              <w:rPr>
                <w:sz w:val="16"/>
                <w:szCs w:val="16"/>
                <w:lang w:val="es-CL"/>
              </w:rPr>
            </w:pPr>
            <w:r w:rsidRPr="00AE3A81">
              <w:rPr>
                <w:sz w:val="16"/>
                <w:szCs w:val="16"/>
                <w:lang w:val="es-CL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D367A8" w:rsidRPr="00AE3A81" w:rsidRDefault="00D367A8" w:rsidP="00D367A8">
            <w:pPr>
              <w:jc w:val="center"/>
              <w:rPr>
                <w:sz w:val="16"/>
                <w:szCs w:val="16"/>
                <w:lang w:val="es-CL"/>
              </w:rPr>
            </w:pPr>
            <w:r w:rsidRPr="00AE3A81">
              <w:rPr>
                <w:sz w:val="16"/>
                <w:szCs w:val="16"/>
                <w:lang w:val="es-CL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D367A8" w:rsidRPr="00AE3A81" w:rsidRDefault="00D367A8" w:rsidP="00D367A8">
            <w:pPr>
              <w:jc w:val="center"/>
              <w:rPr>
                <w:sz w:val="16"/>
                <w:szCs w:val="16"/>
                <w:lang w:val="es-CL"/>
              </w:rPr>
            </w:pPr>
            <w:r w:rsidRPr="00AE3A81">
              <w:rPr>
                <w:sz w:val="16"/>
                <w:szCs w:val="16"/>
                <w:lang w:val="es-CL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:rsidR="00D367A8" w:rsidRPr="00AE3A81" w:rsidRDefault="00D367A8" w:rsidP="00D367A8">
            <w:pPr>
              <w:jc w:val="center"/>
              <w:rPr>
                <w:sz w:val="16"/>
                <w:szCs w:val="16"/>
                <w:lang w:val="es-CL"/>
              </w:rPr>
            </w:pPr>
            <w:r w:rsidRPr="00AE3A81">
              <w:rPr>
                <w:sz w:val="16"/>
                <w:szCs w:val="16"/>
                <w:lang w:val="es-CL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D367A8" w:rsidRPr="00AE3A81" w:rsidRDefault="00D367A8" w:rsidP="00D367A8">
            <w:pPr>
              <w:jc w:val="center"/>
              <w:rPr>
                <w:sz w:val="16"/>
                <w:szCs w:val="16"/>
                <w:lang w:val="es-CL"/>
              </w:rPr>
            </w:pPr>
            <w:r w:rsidRPr="00AE3A81">
              <w:rPr>
                <w:sz w:val="16"/>
                <w:szCs w:val="16"/>
                <w:lang w:val="es-CL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:rsidR="00D367A8" w:rsidRPr="00AE3A81" w:rsidRDefault="00D367A8" w:rsidP="00D367A8">
            <w:pPr>
              <w:jc w:val="center"/>
              <w:rPr>
                <w:sz w:val="16"/>
                <w:szCs w:val="16"/>
                <w:lang w:val="es-CL"/>
              </w:rPr>
            </w:pPr>
            <w:r w:rsidRPr="00AE3A81">
              <w:rPr>
                <w:sz w:val="16"/>
                <w:szCs w:val="16"/>
                <w:lang w:val="es-CL"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:rsidR="00D367A8" w:rsidRPr="00AE3A81" w:rsidRDefault="00D367A8" w:rsidP="00D367A8">
            <w:pPr>
              <w:jc w:val="center"/>
              <w:rPr>
                <w:sz w:val="16"/>
                <w:szCs w:val="16"/>
                <w:lang w:val="es-CL"/>
              </w:rPr>
            </w:pPr>
            <w:r w:rsidRPr="00AE3A81">
              <w:rPr>
                <w:sz w:val="16"/>
                <w:szCs w:val="16"/>
                <w:lang w:val="es-CL"/>
              </w:rPr>
              <w:t>7</w:t>
            </w:r>
          </w:p>
        </w:tc>
        <w:tc>
          <w:tcPr>
            <w:tcW w:w="851" w:type="dxa"/>
            <w:shd w:val="clear" w:color="auto" w:fill="auto"/>
          </w:tcPr>
          <w:p w:rsidR="00D367A8" w:rsidRPr="00AE3A81" w:rsidRDefault="00D367A8" w:rsidP="00D367A8">
            <w:pPr>
              <w:jc w:val="center"/>
              <w:rPr>
                <w:sz w:val="16"/>
                <w:szCs w:val="16"/>
                <w:lang w:val="es-CL"/>
              </w:rPr>
            </w:pPr>
            <w:r w:rsidRPr="00AE3A81">
              <w:rPr>
                <w:sz w:val="16"/>
                <w:szCs w:val="16"/>
                <w:lang w:val="es-CL"/>
              </w:rPr>
              <w:t>8</w:t>
            </w:r>
          </w:p>
        </w:tc>
        <w:tc>
          <w:tcPr>
            <w:tcW w:w="851" w:type="dxa"/>
            <w:shd w:val="clear" w:color="auto" w:fill="auto"/>
          </w:tcPr>
          <w:p w:rsidR="00D367A8" w:rsidRPr="00AE3A81" w:rsidRDefault="00D367A8" w:rsidP="00D367A8">
            <w:pPr>
              <w:jc w:val="center"/>
              <w:rPr>
                <w:sz w:val="16"/>
                <w:szCs w:val="16"/>
                <w:lang w:val="es-CL"/>
              </w:rPr>
            </w:pPr>
            <w:r w:rsidRPr="00AE3A81">
              <w:rPr>
                <w:sz w:val="16"/>
                <w:szCs w:val="16"/>
                <w:lang w:val="es-CL"/>
              </w:rPr>
              <w:t>9</w:t>
            </w:r>
          </w:p>
        </w:tc>
      </w:tr>
      <w:tr w:rsidR="00D367A8" w:rsidRPr="00AE3A81" w:rsidTr="00D367A8">
        <w:trPr>
          <w:jc w:val="center"/>
        </w:trPr>
        <w:tc>
          <w:tcPr>
            <w:tcW w:w="851" w:type="dxa"/>
            <w:shd w:val="clear" w:color="auto" w:fill="auto"/>
          </w:tcPr>
          <w:p w:rsidR="00D367A8" w:rsidRPr="00AE3A81" w:rsidRDefault="00D367A8" w:rsidP="00D367A8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6</w:t>
            </w:r>
            <w:r w:rsidRPr="00AE3A81">
              <w:rPr>
                <w:b/>
                <w:lang w:val="es-CL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D367A8" w:rsidRPr="00AE3A81" w:rsidRDefault="00D367A8" w:rsidP="00D367A8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2</w:t>
            </w:r>
            <w:r w:rsidRPr="00AE3A81">
              <w:rPr>
                <w:b/>
                <w:lang w:val="es-CL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D367A8" w:rsidRPr="00AE3A81" w:rsidRDefault="00D367A8" w:rsidP="00D367A8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9</w:t>
            </w:r>
            <w:r w:rsidRPr="00AE3A81">
              <w:rPr>
                <w:b/>
                <w:lang w:val="es-CL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D367A8" w:rsidRPr="00AE3A81" w:rsidRDefault="00D367A8" w:rsidP="00D367A8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8</w:t>
            </w:r>
            <w:r w:rsidRPr="00AE3A81">
              <w:rPr>
                <w:b/>
                <w:lang w:val="es-CL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D367A8" w:rsidRPr="00AE3A81" w:rsidRDefault="00D367A8" w:rsidP="00D367A8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5</w:t>
            </w:r>
            <w:r w:rsidRPr="00AE3A81">
              <w:rPr>
                <w:b/>
                <w:lang w:val="es-CL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D367A8" w:rsidRPr="00AE3A81" w:rsidRDefault="00D367A8" w:rsidP="00D367A8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40</w:t>
            </w:r>
          </w:p>
        </w:tc>
        <w:tc>
          <w:tcPr>
            <w:tcW w:w="851" w:type="dxa"/>
            <w:shd w:val="clear" w:color="auto" w:fill="auto"/>
          </w:tcPr>
          <w:p w:rsidR="00D367A8" w:rsidRPr="00AE3A81" w:rsidRDefault="00D367A8" w:rsidP="00D367A8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10</w:t>
            </w:r>
            <w:r w:rsidRPr="00AE3A81">
              <w:rPr>
                <w:b/>
                <w:lang w:val="es-CL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D367A8" w:rsidRPr="00AE3A81" w:rsidRDefault="00D367A8" w:rsidP="00D367A8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3</w:t>
            </w:r>
            <w:r w:rsidRPr="00AE3A81">
              <w:rPr>
                <w:b/>
                <w:lang w:val="es-CL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D367A8" w:rsidRPr="00AE3A81" w:rsidRDefault="00D367A8" w:rsidP="00D367A8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7</w:t>
            </w:r>
            <w:r w:rsidRPr="00AE3A81">
              <w:rPr>
                <w:b/>
                <w:lang w:val="es-CL"/>
              </w:rPr>
              <w:t>0</w:t>
            </w:r>
          </w:p>
        </w:tc>
      </w:tr>
    </w:tbl>
    <w:p w:rsidR="00A21D78" w:rsidRPr="00D73AED" w:rsidRDefault="00A21D78" w:rsidP="00D367A8"/>
    <w:sectPr w:rsidR="00A21D78" w:rsidRPr="00D73AED" w:rsidSect="00BA6B78">
      <w:headerReference w:type="default" r:id="rId8"/>
      <w:footerReference w:type="default" r:id="rId9"/>
      <w:pgSz w:w="12242" w:h="15842" w:code="1"/>
      <w:pgMar w:top="2835" w:right="1701" w:bottom="567" w:left="1701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7A8" w:rsidRDefault="00D367A8">
      <w:r>
        <w:separator/>
      </w:r>
    </w:p>
  </w:endnote>
  <w:endnote w:type="continuationSeparator" w:id="0">
    <w:p w:rsidR="00D367A8" w:rsidRDefault="00D36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A8" w:rsidRPr="000F6F84" w:rsidRDefault="00D367A8">
    <w:pPr>
      <w:pStyle w:val="Piedepgina"/>
      <w:rPr>
        <w:sz w:val="16"/>
        <w:szCs w:val="16"/>
      </w:rPr>
    </w:pPr>
    <w:r w:rsidRPr="008876A4">
      <w:rPr>
        <w:sz w:val="16"/>
      </w:rPr>
      <w:fldChar w:fldCharType="begin"/>
    </w:r>
    <w:r w:rsidRPr="008876A4">
      <w:rPr>
        <w:sz w:val="16"/>
      </w:rPr>
      <w:instrText xml:space="preserve"> FILENAME </w:instrText>
    </w:r>
    <w:r w:rsidRPr="008876A4">
      <w:rPr>
        <w:sz w:val="16"/>
      </w:rPr>
      <w:fldChar w:fldCharType="separate"/>
    </w:r>
    <w:r w:rsidR="006A2FC5">
      <w:rPr>
        <w:noProof/>
        <w:sz w:val="16"/>
      </w:rPr>
      <w:t>2013-2-c4.dotx</w:t>
    </w:r>
    <w:r w:rsidRPr="008876A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7A8" w:rsidRDefault="00D367A8">
      <w:r>
        <w:separator/>
      </w:r>
    </w:p>
  </w:footnote>
  <w:footnote w:type="continuationSeparator" w:id="0">
    <w:p w:rsidR="00D367A8" w:rsidRDefault="00D367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A8" w:rsidRDefault="00D367A8">
    <w:pPr>
      <w:pStyle w:val="Encabezado"/>
      <w:rPr>
        <w:lang w:val="es-CL"/>
      </w:rPr>
    </w:pPr>
    <w:r>
      <w:rPr>
        <w:lang w:val="es-CL"/>
      </w:rPr>
      <w:tab/>
    </w:r>
    <w:r w:rsidR="000708DC">
      <w:rPr>
        <w:noProof/>
        <w:snapToGrid/>
        <w:lang w:val="es-CL" w:eastAsia="es-CL"/>
      </w:rPr>
      <w:drawing>
        <wp:inline distT="0" distB="0" distL="0" distR="0">
          <wp:extent cx="5396230" cy="754380"/>
          <wp:effectExtent l="0" t="0" r="0" b="7620"/>
          <wp:docPr id="1" name="Imagen 1" descr="descargar_arch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ar_arch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623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2835"/>
      <w:gridCol w:w="2835"/>
      <w:gridCol w:w="2835"/>
    </w:tblGrid>
    <w:tr w:rsidR="00D367A8" w:rsidRPr="00A701C1">
      <w:trPr>
        <w:trHeight w:hRule="exact" w:val="1304"/>
        <w:jc w:val="center"/>
      </w:trPr>
      <w:tc>
        <w:tcPr>
          <w:tcW w:w="2835" w:type="dxa"/>
          <w:shd w:val="clear" w:color="auto" w:fill="auto"/>
        </w:tcPr>
        <w:p w:rsidR="00D367A8" w:rsidRPr="00A701C1" w:rsidRDefault="00D367A8" w:rsidP="00A701C1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D367A8" w:rsidRPr="00A701C1" w:rsidRDefault="00D367A8" w:rsidP="00A701C1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D367A8" w:rsidRPr="00A701C1" w:rsidRDefault="00D367A8" w:rsidP="00A701C1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A701C1">
            <w:rPr>
              <w:rFonts w:ascii="Arial" w:hAnsi="Arial" w:cs="Arial"/>
              <w:sz w:val="16"/>
              <w:szCs w:val="16"/>
              <w:lang w:val="es-CL"/>
            </w:rPr>
            <w:t>ILI-134 Estructura de Datos</w:t>
          </w:r>
        </w:p>
        <w:p w:rsidR="00D367A8" w:rsidRPr="00A701C1" w:rsidRDefault="00D367A8" w:rsidP="00A701C1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A701C1">
            <w:rPr>
              <w:rFonts w:ascii="Arial" w:hAnsi="Arial" w:cs="Arial"/>
              <w:sz w:val="16"/>
              <w:szCs w:val="16"/>
              <w:lang w:val="es-CL"/>
            </w:rPr>
            <w:t>Prof. Hubert Hoffmann</w:t>
          </w:r>
        </w:p>
        <w:p w:rsidR="00D367A8" w:rsidRPr="00A701C1" w:rsidRDefault="003B2711" w:rsidP="00A701C1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Segundo</w:t>
          </w:r>
          <w:r w:rsidR="00D367A8" w:rsidRPr="00A701C1">
            <w:rPr>
              <w:rFonts w:ascii="Arial" w:hAnsi="Arial" w:cs="Arial"/>
              <w:sz w:val="16"/>
              <w:szCs w:val="16"/>
              <w:lang w:val="es-CL"/>
            </w:rPr>
            <w:t xml:space="preserve"> Semestre 201</w:t>
          </w:r>
          <w:r>
            <w:rPr>
              <w:rFonts w:ascii="Arial" w:hAnsi="Arial" w:cs="Arial"/>
              <w:sz w:val="16"/>
              <w:szCs w:val="16"/>
              <w:lang w:val="es-CL"/>
            </w:rPr>
            <w:t>3</w:t>
          </w:r>
        </w:p>
        <w:p w:rsidR="00D367A8" w:rsidRPr="00A701C1" w:rsidRDefault="00D367A8" w:rsidP="00A701C1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</w:p>
      </w:tc>
      <w:tc>
        <w:tcPr>
          <w:tcW w:w="2835" w:type="dxa"/>
          <w:shd w:val="clear" w:color="auto" w:fill="auto"/>
        </w:tcPr>
        <w:p w:rsidR="00D367A8" w:rsidRPr="00A701C1" w:rsidRDefault="00D367A8" w:rsidP="00A701C1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D367A8" w:rsidRPr="00A701C1" w:rsidRDefault="00D367A8" w:rsidP="00A701C1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D367A8" w:rsidRPr="00A701C1" w:rsidRDefault="00D367A8" w:rsidP="00A701C1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A701C1">
            <w:rPr>
              <w:rFonts w:ascii="Arial" w:hAnsi="Arial" w:cs="Arial"/>
              <w:sz w:val="16"/>
              <w:szCs w:val="16"/>
              <w:lang w:val="es-CL"/>
            </w:rPr>
            <w:t>Certamen Recuperativo</w:t>
          </w:r>
          <w:r w:rsidR="006A2FC5">
            <w:rPr>
              <w:rFonts w:ascii="Arial" w:hAnsi="Arial" w:cs="Arial"/>
              <w:sz w:val="16"/>
              <w:szCs w:val="16"/>
              <w:lang w:val="es-CL"/>
            </w:rPr>
            <w:t>/Global</w:t>
          </w:r>
        </w:p>
        <w:p w:rsidR="00D367A8" w:rsidRPr="00A701C1" w:rsidRDefault="003B2711" w:rsidP="00A701C1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Viernes</w:t>
          </w:r>
          <w:r w:rsidR="00D367A8" w:rsidRPr="00A701C1">
            <w:rPr>
              <w:rFonts w:ascii="Arial" w:hAnsi="Arial" w:cs="Arial"/>
              <w:sz w:val="16"/>
              <w:szCs w:val="16"/>
              <w:lang w:val="es-CL"/>
            </w:rPr>
            <w:t xml:space="preserve"> </w:t>
          </w:r>
          <w:r>
            <w:rPr>
              <w:rFonts w:ascii="Arial" w:hAnsi="Arial" w:cs="Arial"/>
              <w:sz w:val="16"/>
              <w:szCs w:val="16"/>
              <w:lang w:val="es-CL"/>
            </w:rPr>
            <w:t>17</w:t>
          </w:r>
          <w:r w:rsidR="00D367A8" w:rsidRPr="00A701C1">
            <w:rPr>
              <w:rFonts w:ascii="Arial" w:hAnsi="Arial" w:cs="Arial"/>
              <w:sz w:val="16"/>
              <w:szCs w:val="16"/>
              <w:lang w:val="es-CL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s-CL"/>
            </w:rPr>
            <w:t>enero</w:t>
          </w:r>
          <w:r w:rsidR="00D367A8" w:rsidRPr="00A701C1">
            <w:rPr>
              <w:rFonts w:ascii="Arial" w:hAnsi="Arial" w:cs="Arial"/>
              <w:sz w:val="16"/>
              <w:szCs w:val="16"/>
              <w:lang w:val="es-CL"/>
            </w:rPr>
            <w:t xml:space="preserve"> de 201</w:t>
          </w:r>
          <w:r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D367A8" w:rsidRPr="00A701C1" w:rsidRDefault="00D367A8" w:rsidP="00A701C1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A701C1">
            <w:rPr>
              <w:rFonts w:ascii="Arial" w:hAnsi="Arial" w:cs="Arial"/>
              <w:sz w:val="16"/>
              <w:szCs w:val="16"/>
              <w:lang w:val="es-CL"/>
            </w:rPr>
            <w:t>Tiempo 90 Minutos</w:t>
          </w:r>
        </w:p>
      </w:tc>
      <w:tc>
        <w:tcPr>
          <w:tcW w:w="2835" w:type="dxa"/>
          <w:shd w:val="clear" w:color="auto" w:fill="auto"/>
        </w:tcPr>
        <w:p w:rsidR="00D367A8" w:rsidRPr="00A701C1" w:rsidRDefault="00D367A8" w:rsidP="00A701C1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D367A8" w:rsidRPr="00A701C1" w:rsidRDefault="00D367A8" w:rsidP="00A701C1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D367A8" w:rsidRPr="00A701C1" w:rsidRDefault="00D367A8" w:rsidP="00A701C1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A701C1">
            <w:rPr>
              <w:rFonts w:ascii="Arial" w:hAnsi="Arial" w:cs="Arial"/>
              <w:sz w:val="16"/>
              <w:szCs w:val="16"/>
              <w:lang w:val="es-CL"/>
            </w:rPr>
            <w:t>Nombre</w:t>
          </w:r>
        </w:p>
        <w:p w:rsidR="00D367A8" w:rsidRPr="00A701C1" w:rsidRDefault="00D367A8" w:rsidP="00A701C1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D367A8" w:rsidRPr="00A701C1" w:rsidRDefault="00D367A8" w:rsidP="00A701C1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D367A8" w:rsidRPr="00A701C1" w:rsidRDefault="00D367A8" w:rsidP="00A701C1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A701C1">
            <w:rPr>
              <w:rFonts w:ascii="Arial" w:hAnsi="Arial" w:cs="Arial"/>
              <w:sz w:val="16"/>
              <w:szCs w:val="16"/>
              <w:lang w:val="es-CL"/>
            </w:rPr>
            <w:t>ROL-UTFSM</w:t>
          </w:r>
        </w:p>
      </w:tc>
    </w:tr>
  </w:tbl>
  <w:p w:rsidR="00D367A8" w:rsidRPr="00974E5E" w:rsidRDefault="00D367A8" w:rsidP="00974E5E">
    <w:pPr>
      <w:pStyle w:val="Encabezado"/>
      <w:rPr>
        <w:sz w:val="16"/>
        <w:szCs w:val="16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C0CD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23C15393"/>
    <w:multiLevelType w:val="hybridMultilevel"/>
    <w:tmpl w:val="0A6E9A62"/>
    <w:lvl w:ilvl="0" w:tplc="AFB8B18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362B55BF"/>
    <w:multiLevelType w:val="hybridMultilevel"/>
    <w:tmpl w:val="80D01A5C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557B8C"/>
    <w:multiLevelType w:val="singleLevel"/>
    <w:tmpl w:val="4BF8C116"/>
    <w:lvl w:ilvl="0">
      <w:start w:val="1"/>
      <w:numFmt w:val="lowerLetter"/>
      <w:pStyle w:val="Textoindependiente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">
    <w:nsid w:val="46817ED9"/>
    <w:multiLevelType w:val="hybridMultilevel"/>
    <w:tmpl w:val="CD12E650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4D561DE0"/>
    <w:multiLevelType w:val="multilevel"/>
    <w:tmpl w:val="9CD645FE"/>
    <w:lvl w:ilvl="0">
      <w:start w:val="1"/>
      <w:numFmt w:val="lowerLetter"/>
      <w:lvlText w:val="%1."/>
      <w:lvlJc w:val="left"/>
      <w:pPr>
        <w:tabs>
          <w:tab w:val="num" w:pos="1324"/>
        </w:tabs>
        <w:ind w:left="1324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DBF617F"/>
    <w:multiLevelType w:val="hybridMultilevel"/>
    <w:tmpl w:val="DAD4A000"/>
    <w:lvl w:ilvl="0" w:tplc="AFB8B18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52624ED0"/>
    <w:multiLevelType w:val="hybridMultilevel"/>
    <w:tmpl w:val="87368460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B9826C7"/>
    <w:multiLevelType w:val="multilevel"/>
    <w:tmpl w:val="720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5425E0E"/>
    <w:multiLevelType w:val="singleLevel"/>
    <w:tmpl w:val="D7404530"/>
    <w:lvl w:ilvl="0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b w:val="0"/>
        <w:i w:val="0"/>
      </w:rPr>
    </w:lvl>
  </w:abstractNum>
  <w:abstractNum w:abstractNumId="10">
    <w:nsid w:val="6A3B252C"/>
    <w:multiLevelType w:val="hybridMultilevel"/>
    <w:tmpl w:val="A65C8BBE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B4806FB"/>
    <w:multiLevelType w:val="multilevel"/>
    <w:tmpl w:val="51A0CFA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D6B51CD"/>
    <w:multiLevelType w:val="hybridMultilevel"/>
    <w:tmpl w:val="51A0CFAA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1"/>
  </w:num>
  <w:num w:numId="10">
    <w:abstractNumId w:val="12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09"/>
    <w:rsid w:val="00046E09"/>
    <w:rsid w:val="000708DC"/>
    <w:rsid w:val="000A2CBC"/>
    <w:rsid w:val="000A6003"/>
    <w:rsid w:val="000B11C4"/>
    <w:rsid w:val="000B2416"/>
    <w:rsid w:val="000F6F84"/>
    <w:rsid w:val="00117E16"/>
    <w:rsid w:val="00165462"/>
    <w:rsid w:val="00171AC3"/>
    <w:rsid w:val="00173DF7"/>
    <w:rsid w:val="00177A74"/>
    <w:rsid w:val="001B3A07"/>
    <w:rsid w:val="001C1849"/>
    <w:rsid w:val="001D6336"/>
    <w:rsid w:val="00214AEE"/>
    <w:rsid w:val="00293678"/>
    <w:rsid w:val="002B6370"/>
    <w:rsid w:val="002C6E2C"/>
    <w:rsid w:val="002D222A"/>
    <w:rsid w:val="002E2A1D"/>
    <w:rsid w:val="003B2711"/>
    <w:rsid w:val="003C3244"/>
    <w:rsid w:val="003F5151"/>
    <w:rsid w:val="00402EC1"/>
    <w:rsid w:val="004143AE"/>
    <w:rsid w:val="00423FBA"/>
    <w:rsid w:val="00430C31"/>
    <w:rsid w:val="00437C60"/>
    <w:rsid w:val="0044410D"/>
    <w:rsid w:val="00445612"/>
    <w:rsid w:val="00472877"/>
    <w:rsid w:val="00485B5D"/>
    <w:rsid w:val="004A3DA7"/>
    <w:rsid w:val="004C4095"/>
    <w:rsid w:val="004D11AB"/>
    <w:rsid w:val="00510761"/>
    <w:rsid w:val="00511F5E"/>
    <w:rsid w:val="00544023"/>
    <w:rsid w:val="00550EA6"/>
    <w:rsid w:val="00555BE1"/>
    <w:rsid w:val="0056264E"/>
    <w:rsid w:val="00592DBE"/>
    <w:rsid w:val="00594431"/>
    <w:rsid w:val="005A4A72"/>
    <w:rsid w:val="005A4AE3"/>
    <w:rsid w:val="005B1488"/>
    <w:rsid w:val="005C1BD7"/>
    <w:rsid w:val="005E3FA2"/>
    <w:rsid w:val="00641BEC"/>
    <w:rsid w:val="006A2FC5"/>
    <w:rsid w:val="00721F7D"/>
    <w:rsid w:val="00722A65"/>
    <w:rsid w:val="0073686F"/>
    <w:rsid w:val="00765898"/>
    <w:rsid w:val="007B575B"/>
    <w:rsid w:val="007C4F75"/>
    <w:rsid w:val="007E2648"/>
    <w:rsid w:val="007F7A3A"/>
    <w:rsid w:val="00800D2A"/>
    <w:rsid w:val="00826535"/>
    <w:rsid w:val="00827124"/>
    <w:rsid w:val="00852357"/>
    <w:rsid w:val="0085336C"/>
    <w:rsid w:val="00885E32"/>
    <w:rsid w:val="008876A4"/>
    <w:rsid w:val="008953B9"/>
    <w:rsid w:val="008D40FC"/>
    <w:rsid w:val="008E5275"/>
    <w:rsid w:val="008F7BE5"/>
    <w:rsid w:val="00900327"/>
    <w:rsid w:val="009434F8"/>
    <w:rsid w:val="0097422E"/>
    <w:rsid w:val="00974E5E"/>
    <w:rsid w:val="009A3D04"/>
    <w:rsid w:val="009B7CE9"/>
    <w:rsid w:val="00A21D78"/>
    <w:rsid w:val="00A447F3"/>
    <w:rsid w:val="00A701C1"/>
    <w:rsid w:val="00A7705A"/>
    <w:rsid w:val="00A84FDC"/>
    <w:rsid w:val="00AD3145"/>
    <w:rsid w:val="00B17A7D"/>
    <w:rsid w:val="00B40D8A"/>
    <w:rsid w:val="00BA6B78"/>
    <w:rsid w:val="00BD1E64"/>
    <w:rsid w:val="00C21176"/>
    <w:rsid w:val="00C32EB4"/>
    <w:rsid w:val="00C82BFE"/>
    <w:rsid w:val="00CA18C5"/>
    <w:rsid w:val="00CA57DC"/>
    <w:rsid w:val="00D13723"/>
    <w:rsid w:val="00D13F1A"/>
    <w:rsid w:val="00D23955"/>
    <w:rsid w:val="00D33CD8"/>
    <w:rsid w:val="00D367A8"/>
    <w:rsid w:val="00D40A80"/>
    <w:rsid w:val="00D63E51"/>
    <w:rsid w:val="00D73AED"/>
    <w:rsid w:val="00DF2EC0"/>
    <w:rsid w:val="00E06BEA"/>
    <w:rsid w:val="00E45171"/>
    <w:rsid w:val="00E47E43"/>
    <w:rsid w:val="00E857CB"/>
    <w:rsid w:val="00E92E3E"/>
    <w:rsid w:val="00EA48C5"/>
    <w:rsid w:val="00EB5595"/>
    <w:rsid w:val="00EE1515"/>
    <w:rsid w:val="00F041C1"/>
    <w:rsid w:val="00F21D2E"/>
    <w:rsid w:val="00F53409"/>
    <w:rsid w:val="00F6412D"/>
    <w:rsid w:val="00F66A43"/>
    <w:rsid w:val="00FB5A16"/>
    <w:rsid w:val="00FE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paragraph" w:styleId="Textodeglobo">
    <w:name w:val="Balloon Text"/>
    <w:basedOn w:val="Normal"/>
    <w:link w:val="TextodegloboCar"/>
    <w:rsid w:val="003B27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B2711"/>
    <w:rPr>
      <w:rFonts w:ascii="Tahoma" w:hAnsi="Tahoma" w:cs="Tahoma"/>
      <w:snapToGrid w:val="0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paragraph" w:styleId="Textodeglobo">
    <w:name w:val="Balloon Text"/>
    <w:basedOn w:val="Normal"/>
    <w:link w:val="TextodegloboCar"/>
    <w:rsid w:val="003B27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B2711"/>
    <w:rPr>
      <w:rFonts w:ascii="Tahoma" w:hAnsi="Tahoma" w:cs="Tahoma"/>
      <w:snapToGrid w:val="0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2013-2-c4.dotx</Template>
  <TotalTime>15</TotalTime>
  <Pages>1</Pages>
  <Words>165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 1 (25 Puntos)</vt:lpstr>
    </vt:vector>
  </TitlesOfParts>
  <Company>UTFSM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1 (25 Puntos)</dc:title>
  <dc:creator>HHoffmann</dc:creator>
  <cp:lastModifiedBy>hoffmann</cp:lastModifiedBy>
  <cp:revision>5</cp:revision>
  <cp:lastPrinted>2014-01-17T15:04:00Z</cp:lastPrinted>
  <dcterms:created xsi:type="dcterms:W3CDTF">2014-01-16T13:08:00Z</dcterms:created>
  <dcterms:modified xsi:type="dcterms:W3CDTF">2014-01-17T15:15:00Z</dcterms:modified>
</cp:coreProperties>
</file>